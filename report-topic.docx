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9EFD" w14:textId="4956D90B" w:rsidR="00000000" w:rsidRPr="00AB280C" w:rsidRDefault="0033490D" w:rsidP="00256B7E">
      <w:pPr>
        <w:pStyle w:val="Title"/>
        <w:rPr>
          <w:rFonts w:asciiTheme="minorHAnsi" w:hAnsiTheme="minorHAnsi" w:cstheme="minorHAnsi"/>
          <w:b/>
          <w:bCs/>
          <w:color w:val="FF0000"/>
        </w:rPr>
      </w:pPr>
      <w:r w:rsidRPr="0033490D">
        <w:rPr>
          <w:rFonts w:asciiTheme="minorHAnsi" w:hAnsiTheme="minorHAnsi" w:cstheme="minorHAnsi"/>
          <w:b/>
          <w:bCs/>
          <w:color w:val="FF0000"/>
        </w:rPr>
        <w:t>REPORT TOPIC</w:t>
      </w:r>
    </w:p>
    <w:p w14:paraId="0B6CC06F" w14:textId="76537A44" w:rsidR="00387E78" w:rsidRPr="00941888" w:rsidRDefault="0033490D" w:rsidP="00FC49DE">
      <w:pPr>
        <w:pStyle w:val="Normal-SpaceAbove"/>
        <w:numPr>
          <w:ilvl w:val="0"/>
          <w:numId w:val="1"/>
        </w:numPr>
      </w:pPr>
      <w:r w:rsidRPr="0033490D">
        <w:t>Purpose</w:t>
      </w: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Final answer box table"/>
      </w:tblPr>
      <w:tblGrid>
        <w:gridCol w:w="9340"/>
      </w:tblGrid>
      <w:tr w:rsidR="00AB280C" w:rsidRPr="002968E2" w14:paraId="6E74D1B6" w14:textId="77777777" w:rsidTr="00AB280C">
        <w:trPr>
          <w:trHeight w:hRule="exact" w:val="2930"/>
        </w:trPr>
        <w:tc>
          <w:tcPr>
            <w:tcW w:w="9340" w:type="dxa"/>
          </w:tcPr>
          <w:p w14:paraId="2FE7E624" w14:textId="77777777" w:rsidR="00AB280C" w:rsidRPr="002968E2" w:rsidRDefault="00AB280C" w:rsidP="00174B52">
            <w:pPr>
              <w:spacing w:after="160" w:line="259" w:lineRule="auto"/>
            </w:pPr>
          </w:p>
        </w:tc>
      </w:tr>
    </w:tbl>
    <w:p w14:paraId="751F48C9" w14:textId="366E18A5" w:rsidR="00FC49DE" w:rsidRPr="00941888" w:rsidRDefault="0033490D" w:rsidP="00FC49DE">
      <w:pPr>
        <w:pStyle w:val="Normal-SpaceAbove"/>
        <w:numPr>
          <w:ilvl w:val="0"/>
          <w:numId w:val="1"/>
        </w:numPr>
      </w:pPr>
      <w:r w:rsidRPr="0033490D">
        <w:t>Results</w:t>
      </w: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Final answer box table"/>
      </w:tblPr>
      <w:tblGrid>
        <w:gridCol w:w="9340"/>
      </w:tblGrid>
      <w:tr w:rsidR="00AB280C" w:rsidRPr="002968E2" w14:paraId="05758207" w14:textId="77777777" w:rsidTr="00AB280C">
        <w:trPr>
          <w:trHeight w:hRule="exact" w:val="2930"/>
        </w:trPr>
        <w:tc>
          <w:tcPr>
            <w:tcW w:w="9340" w:type="dxa"/>
          </w:tcPr>
          <w:p w14:paraId="1FEA957C" w14:textId="77777777" w:rsidR="00AB280C" w:rsidRPr="002968E2" w:rsidRDefault="00AB280C" w:rsidP="00174B52">
            <w:pPr>
              <w:spacing w:after="160" w:line="259" w:lineRule="auto"/>
            </w:pPr>
          </w:p>
        </w:tc>
      </w:tr>
    </w:tbl>
    <w:p w14:paraId="6D451FE1" w14:textId="1EBC3C9D" w:rsidR="00FC49DE" w:rsidRPr="00941888" w:rsidRDefault="0033490D" w:rsidP="00FC49DE">
      <w:pPr>
        <w:pStyle w:val="Normal-SpaceAbove"/>
        <w:numPr>
          <w:ilvl w:val="0"/>
          <w:numId w:val="1"/>
        </w:numPr>
      </w:pPr>
      <w:r w:rsidRPr="0033490D">
        <w:t>Detailed Implementation</w:t>
      </w: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Final answer box table"/>
      </w:tblPr>
      <w:tblGrid>
        <w:gridCol w:w="9340"/>
      </w:tblGrid>
      <w:tr w:rsidR="00FC49DE" w:rsidRPr="002968E2" w14:paraId="5EF47BDD" w14:textId="77777777" w:rsidTr="00AB280C">
        <w:trPr>
          <w:trHeight w:hRule="exact" w:val="2930"/>
        </w:trPr>
        <w:tc>
          <w:tcPr>
            <w:tcW w:w="9350" w:type="dxa"/>
          </w:tcPr>
          <w:p w14:paraId="0FE4FE17" w14:textId="0B111365" w:rsidR="00585AC2" w:rsidRPr="002968E2" w:rsidRDefault="00585AC2" w:rsidP="000572E1">
            <w:pPr>
              <w:spacing w:after="160" w:line="259" w:lineRule="auto"/>
            </w:pPr>
          </w:p>
        </w:tc>
      </w:tr>
    </w:tbl>
    <w:p w14:paraId="3C268657" w14:textId="77777777" w:rsidR="00FC49DE" w:rsidRPr="002968E2" w:rsidRDefault="00FC49DE" w:rsidP="001555A9">
      <w:pPr>
        <w:pStyle w:val="NoSpacing"/>
      </w:pPr>
    </w:p>
    <w:sectPr w:rsidR="00FC49DE" w:rsidRPr="002968E2" w:rsidSect="00A35C41">
      <w:headerReference w:type="default" r:id="rId10"/>
      <w:pgSz w:w="12240" w:h="15840"/>
      <w:pgMar w:top="1135" w:right="1440" w:bottom="630" w:left="1440" w:header="28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E9348" w14:textId="77777777" w:rsidR="00167677" w:rsidRDefault="00167677" w:rsidP="00387E78">
      <w:pPr>
        <w:spacing w:after="0" w:line="240" w:lineRule="auto"/>
      </w:pPr>
      <w:r>
        <w:separator/>
      </w:r>
    </w:p>
  </w:endnote>
  <w:endnote w:type="continuationSeparator" w:id="0">
    <w:p w14:paraId="231EBC12" w14:textId="77777777" w:rsidR="00167677" w:rsidRDefault="00167677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F72DC" w14:textId="77777777" w:rsidR="00167677" w:rsidRDefault="00167677" w:rsidP="00387E78">
      <w:pPr>
        <w:spacing w:after="0" w:line="240" w:lineRule="auto"/>
      </w:pPr>
      <w:r>
        <w:separator/>
      </w:r>
    </w:p>
  </w:footnote>
  <w:footnote w:type="continuationSeparator" w:id="0">
    <w:p w14:paraId="37D0DE2C" w14:textId="77777777" w:rsidR="00167677" w:rsidRDefault="00167677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1BFA1" w14:textId="53C3EF32" w:rsidR="00387E78" w:rsidRPr="00F87D3C" w:rsidRDefault="0033490D" w:rsidP="009F5433">
    <w:pPr>
      <w:pStyle w:val="Header"/>
      <w:rPr>
        <w:rFonts w:ascii="Segoe UI" w:hAnsi="Segoe UI" w:cs="Segoe UI"/>
      </w:rPr>
    </w:pPr>
    <w:r>
      <w:t>Date</w:t>
    </w:r>
    <w:r w:rsidR="00AB280C">
      <w:t>:</w:t>
    </w:r>
    <w:r w:rsidR="00387E78" w:rsidRPr="00F87D3C">
      <w:rPr>
        <w:rFonts w:ascii="Segoe UI" w:hAnsi="Segoe UI" w:cs="Segoe UI"/>
      </w:rPr>
      <w:tab/>
    </w:r>
    <w:r>
      <w:t>Topic</w:t>
    </w:r>
    <w:r w:rsidR="00AB280C"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A2CCF"/>
    <w:multiLevelType w:val="hybridMultilevel"/>
    <w:tmpl w:val="60F2B72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8733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DE"/>
    <w:rsid w:val="00026A3E"/>
    <w:rsid w:val="00120F37"/>
    <w:rsid w:val="001555A9"/>
    <w:rsid w:val="00167677"/>
    <w:rsid w:val="00256B7E"/>
    <w:rsid w:val="0026702D"/>
    <w:rsid w:val="002968E2"/>
    <w:rsid w:val="0033490D"/>
    <w:rsid w:val="00387E78"/>
    <w:rsid w:val="004570D7"/>
    <w:rsid w:val="004A0D72"/>
    <w:rsid w:val="004D7445"/>
    <w:rsid w:val="00585AC2"/>
    <w:rsid w:val="005D47DD"/>
    <w:rsid w:val="00655C01"/>
    <w:rsid w:val="00795658"/>
    <w:rsid w:val="008568DE"/>
    <w:rsid w:val="00941888"/>
    <w:rsid w:val="009A0656"/>
    <w:rsid w:val="009F5433"/>
    <w:rsid w:val="00A0431F"/>
    <w:rsid w:val="00A35C41"/>
    <w:rsid w:val="00A62C10"/>
    <w:rsid w:val="00A835B2"/>
    <w:rsid w:val="00A87384"/>
    <w:rsid w:val="00AB280C"/>
    <w:rsid w:val="00AD3960"/>
    <w:rsid w:val="00BE7228"/>
    <w:rsid w:val="00CD19DE"/>
    <w:rsid w:val="00E426F3"/>
    <w:rsid w:val="00E51F3F"/>
    <w:rsid w:val="00E600D0"/>
    <w:rsid w:val="00E62DEE"/>
    <w:rsid w:val="00E660D2"/>
    <w:rsid w:val="00F87D3C"/>
    <w:rsid w:val="00FC49DE"/>
    <w:rsid w:val="00FC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1533F17"/>
  <w15:chartTrackingRefBased/>
  <w15:docId w15:val="{E0E4F572-7CBA-4EC0-839B-CF919E62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20F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F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F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F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F3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E660D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B28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week.dotx</Template>
  <TotalTime>159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 Force</cp:lastModifiedBy>
  <cp:revision>10</cp:revision>
  <dcterms:created xsi:type="dcterms:W3CDTF">2021-02-23T03:56:00Z</dcterms:created>
  <dcterms:modified xsi:type="dcterms:W3CDTF">2024-01-05T02:19:00Z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