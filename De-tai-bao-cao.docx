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9EFD" w14:textId="6EE2015E" w:rsidR="004A1914" w:rsidRPr="00AB280C" w:rsidRDefault="00AB280C" w:rsidP="00256B7E">
      <w:pPr>
        <w:pStyle w:val="Title"/>
        <w:rPr>
          <w:rFonts w:asciiTheme="minorHAnsi" w:hAnsiTheme="minorHAnsi" w:cstheme="minorHAnsi"/>
          <w:b/>
          <w:bCs/>
          <w:color w:val="FF0000"/>
        </w:rPr>
      </w:pPr>
      <w:r w:rsidRPr="00AB280C">
        <w:rPr>
          <w:rFonts w:asciiTheme="minorHAnsi" w:hAnsiTheme="minorHAnsi" w:cstheme="minorHAnsi"/>
          <w:b/>
          <w:bCs/>
          <w:color w:val="FF0000"/>
        </w:rPr>
        <w:t xml:space="preserve">ĐỀ TÀI </w:t>
      </w:r>
      <w:r w:rsidR="009F5433" w:rsidRPr="00AB280C">
        <w:rPr>
          <w:rFonts w:asciiTheme="minorHAnsi" w:hAnsiTheme="minorHAnsi" w:cstheme="minorHAnsi"/>
          <w:b/>
          <w:bCs/>
          <w:color w:val="FF0000"/>
        </w:rPr>
        <w:t>BÁO CÁO</w:t>
      </w:r>
    </w:p>
    <w:p w14:paraId="0B6CC06F" w14:textId="78ED8976" w:rsidR="00387E78" w:rsidRPr="00941888" w:rsidRDefault="00FC6B9A" w:rsidP="00FC49DE">
      <w:pPr>
        <w:pStyle w:val="Normal-SpaceAbove"/>
        <w:numPr>
          <w:ilvl w:val="0"/>
          <w:numId w:val="1"/>
        </w:numPr>
      </w:pPr>
      <w:r>
        <w:t>Mục đích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AB280C" w:rsidRPr="002968E2" w14:paraId="6E74D1B6" w14:textId="77777777" w:rsidTr="00AB280C">
        <w:trPr>
          <w:trHeight w:hRule="exact" w:val="2930"/>
        </w:trPr>
        <w:tc>
          <w:tcPr>
            <w:tcW w:w="9340" w:type="dxa"/>
          </w:tcPr>
          <w:p w14:paraId="2FE7E624" w14:textId="77777777" w:rsidR="00AB280C" w:rsidRPr="002968E2" w:rsidRDefault="00AB280C" w:rsidP="00174B52">
            <w:pPr>
              <w:spacing w:after="160" w:line="259" w:lineRule="auto"/>
            </w:pPr>
          </w:p>
        </w:tc>
      </w:tr>
    </w:tbl>
    <w:p w14:paraId="751F48C9" w14:textId="77777777" w:rsidR="00FC49DE" w:rsidRPr="00941888" w:rsidRDefault="00FC6B9A" w:rsidP="00FC49DE">
      <w:pPr>
        <w:pStyle w:val="Normal-SpaceAbove"/>
        <w:numPr>
          <w:ilvl w:val="0"/>
          <w:numId w:val="1"/>
        </w:numPr>
      </w:pPr>
      <w:r>
        <w:t>Kết quả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AB280C" w:rsidRPr="002968E2" w14:paraId="05758207" w14:textId="77777777" w:rsidTr="00AB280C">
        <w:trPr>
          <w:trHeight w:hRule="exact" w:val="2930"/>
        </w:trPr>
        <w:tc>
          <w:tcPr>
            <w:tcW w:w="9340" w:type="dxa"/>
          </w:tcPr>
          <w:p w14:paraId="1FEA957C" w14:textId="77777777" w:rsidR="00AB280C" w:rsidRPr="002968E2" w:rsidRDefault="00AB280C" w:rsidP="00174B52">
            <w:pPr>
              <w:spacing w:after="160" w:line="259" w:lineRule="auto"/>
            </w:pPr>
          </w:p>
        </w:tc>
      </w:tr>
    </w:tbl>
    <w:p w14:paraId="6D451FE1" w14:textId="03746FF4" w:rsidR="00FC49DE" w:rsidRPr="00941888" w:rsidRDefault="00FC6B9A" w:rsidP="00FC49DE">
      <w:pPr>
        <w:pStyle w:val="Normal-SpaceAbove"/>
        <w:numPr>
          <w:ilvl w:val="0"/>
          <w:numId w:val="1"/>
        </w:numPr>
      </w:pPr>
      <w:r>
        <w:t>Triển khai cụ thể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FC49DE" w:rsidRPr="002968E2" w14:paraId="5EF47BDD" w14:textId="77777777" w:rsidTr="00AB280C">
        <w:trPr>
          <w:trHeight w:hRule="exact" w:val="2930"/>
        </w:trPr>
        <w:tc>
          <w:tcPr>
            <w:tcW w:w="9350" w:type="dxa"/>
          </w:tcPr>
          <w:p w14:paraId="0FE4FE17" w14:textId="0B111365" w:rsidR="00585AC2" w:rsidRPr="002968E2" w:rsidRDefault="00585AC2" w:rsidP="000572E1">
            <w:pPr>
              <w:spacing w:after="160" w:line="259" w:lineRule="auto"/>
            </w:pPr>
          </w:p>
        </w:tc>
      </w:tr>
    </w:tbl>
    <w:p w14:paraId="3C268657" w14:textId="77777777" w:rsidR="00FC49DE" w:rsidRPr="002968E2" w:rsidRDefault="00FC49DE" w:rsidP="001555A9">
      <w:pPr>
        <w:pStyle w:val="NoSpacing"/>
      </w:pPr>
    </w:p>
    <w:sectPr w:rsidR="00FC49DE" w:rsidRPr="002968E2" w:rsidSect="00A35C41">
      <w:headerReference w:type="default" r:id="rId10"/>
      <w:pgSz w:w="12240" w:h="15840"/>
      <w:pgMar w:top="1135" w:right="1440" w:bottom="630" w:left="1440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FF13" w14:textId="77777777" w:rsidR="00026A3E" w:rsidRDefault="00026A3E" w:rsidP="00387E78">
      <w:pPr>
        <w:spacing w:after="0" w:line="240" w:lineRule="auto"/>
      </w:pPr>
      <w:r>
        <w:separator/>
      </w:r>
    </w:p>
  </w:endnote>
  <w:endnote w:type="continuationSeparator" w:id="0">
    <w:p w14:paraId="19EA85F1" w14:textId="77777777" w:rsidR="00026A3E" w:rsidRDefault="00026A3E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1823" w14:textId="77777777" w:rsidR="00026A3E" w:rsidRDefault="00026A3E" w:rsidP="00387E78">
      <w:pPr>
        <w:spacing w:after="0" w:line="240" w:lineRule="auto"/>
      </w:pPr>
      <w:r>
        <w:separator/>
      </w:r>
    </w:p>
  </w:footnote>
  <w:footnote w:type="continuationSeparator" w:id="0">
    <w:p w14:paraId="4EE6A60A" w14:textId="77777777" w:rsidR="00026A3E" w:rsidRDefault="00026A3E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BFA1" w14:textId="1A68BBAF" w:rsidR="00387E78" w:rsidRPr="00F87D3C" w:rsidRDefault="00AB280C" w:rsidP="009F5433">
    <w:pPr>
      <w:pStyle w:val="Header"/>
      <w:rPr>
        <w:rFonts w:ascii="Segoe UI" w:hAnsi="Segoe UI" w:cs="Segoe UI"/>
      </w:rPr>
    </w:pPr>
    <w:r>
      <w:t>Ngày:</w:t>
    </w:r>
    <w:r w:rsidR="00387E78" w:rsidRPr="00F87D3C">
      <w:rPr>
        <w:rFonts w:ascii="Segoe UI" w:hAnsi="Segoe UI" w:cs="Segoe UI"/>
      </w:rPr>
      <w:tab/>
    </w:r>
    <w:r>
      <w:t>Môn: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A2CCF"/>
    <w:multiLevelType w:val="hybridMultilevel"/>
    <w:tmpl w:val="60F2B72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E"/>
    <w:rsid w:val="00026A3E"/>
    <w:rsid w:val="00120F37"/>
    <w:rsid w:val="001555A9"/>
    <w:rsid w:val="00256B7E"/>
    <w:rsid w:val="0026702D"/>
    <w:rsid w:val="002968E2"/>
    <w:rsid w:val="00387E78"/>
    <w:rsid w:val="004570D7"/>
    <w:rsid w:val="004A0D72"/>
    <w:rsid w:val="004D7445"/>
    <w:rsid w:val="00585AC2"/>
    <w:rsid w:val="005D47DD"/>
    <w:rsid w:val="00655C01"/>
    <w:rsid w:val="00795658"/>
    <w:rsid w:val="008568DE"/>
    <w:rsid w:val="00941888"/>
    <w:rsid w:val="009A0656"/>
    <w:rsid w:val="009F5433"/>
    <w:rsid w:val="00A0431F"/>
    <w:rsid w:val="00A35C41"/>
    <w:rsid w:val="00A62C10"/>
    <w:rsid w:val="00A835B2"/>
    <w:rsid w:val="00A87384"/>
    <w:rsid w:val="00AB280C"/>
    <w:rsid w:val="00AD3960"/>
    <w:rsid w:val="00BE7228"/>
    <w:rsid w:val="00CD19DE"/>
    <w:rsid w:val="00E426F3"/>
    <w:rsid w:val="00E51F3F"/>
    <w:rsid w:val="00E600D0"/>
    <w:rsid w:val="00E62DEE"/>
    <w:rsid w:val="00E660D2"/>
    <w:rsid w:val="00F87D3C"/>
    <w:rsid w:val="00FC49DE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33F17"/>
  <w15:chartTrackingRefBased/>
  <w15:docId w15:val="{E0E4F572-7CBA-4EC0-839B-CF919E62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20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F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E660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8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154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2021-02-23T03:56:00Z</dcterms:created>
  <dcterms:modified xsi:type="dcterms:W3CDTF">2021-02-23T07:52:00Z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